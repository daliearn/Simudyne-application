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’hôte principal"/>
      </w:tblPr>
      <w:tblGrid>
        <w:gridCol w:w="3676"/>
        <w:gridCol w:w="6502"/>
      </w:tblGrid>
      <w:tr w:rsidR="002C2CDD" w:rsidRPr="00A97DCA" w:rsidTr="008D6583">
        <w:tc>
          <w:tcPr>
            <w:tcW w:w="3676" w:type="dxa"/>
            <w:tcMar>
              <w:top w:w="504" w:type="dxa"/>
              <w:right w:w="720" w:type="dxa"/>
            </w:tcMar>
          </w:tcPr>
          <w:p w:rsidR="00523479" w:rsidRPr="00A97DCA" w:rsidRDefault="00637004" w:rsidP="00637004">
            <w:pPr>
              <w:pStyle w:val="Initiales"/>
              <w:tabs>
                <w:tab w:val="left" w:pos="324"/>
                <w:tab w:val="center" w:pos="1370"/>
              </w:tabs>
              <w:jc w:val="left"/>
              <w:rPr>
                <w:lang w:val="en-US"/>
              </w:rPr>
            </w:pPr>
            <w:bookmarkStart w:id="0" w:name="_GoBack"/>
            <w:r w:rsidRPr="00A97DCA">
              <w:rPr>
                <w:lang w:val="en-US"/>
              </w:rPr>
              <w:tab/>
            </w:r>
            <w:r w:rsidRPr="00A97DCA">
              <w:rPr>
                <w:lang w:val="en-US"/>
              </w:rPr>
              <w:tab/>
            </w:r>
            <w:r w:rsidR="008D6583" w:rsidRPr="00A97DCA">
              <w:rPr>
                <w:noProof/>
                <w:lang w:eastAsia="fr-FR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1864952</wp:posOffset>
                  </wp:positionH>
                  <wp:positionV relativeFrom="paragraph">
                    <wp:posOffset>1055814</wp:posOffset>
                  </wp:positionV>
                  <wp:extent cx="467360" cy="467360"/>
                  <wp:effectExtent l="0" t="0" r="8890" b="8890"/>
                  <wp:wrapNone/>
                  <wp:docPr id="15" name="Image 15" descr="https://www.brandsoftheworld.com/sites/default/files/styles/logo-thumbnail/public/042014/c_0.png?itok=NGrw5nR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www.brandsoftheworld.com/sites/default/files/styles/logo-thumbnail/public/042014/c_0.png?itok=NGrw5nR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959" cy="468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2DCD" w:rsidRPr="00A97DCA"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posOffset>-1965325</wp:posOffset>
                      </wp:positionH>
                      <wp:positionV relativeFrom="page">
                        <wp:posOffset>-391160</wp:posOffset>
                      </wp:positionV>
                      <wp:extent cx="8362950" cy="1658620"/>
                      <wp:effectExtent l="0" t="0" r="0" b="0"/>
                      <wp:wrapNone/>
                      <wp:docPr id="1" name="Groupe 1" descr="Graphismes d’en-tê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362950" cy="1658620"/>
                                <a:chOff x="57150" y="57150"/>
                                <a:chExt cx="6608761" cy="1704340"/>
                              </a:xfrm>
                            </wpg:grpSpPr>
                            <wps:wsp>
                              <wps:cNvPr id="43" name="Rectangle roug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ercle blanc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4AD806" id="Groupe 1" o:spid="_x0000_s1026" alt="Graphismes d’en-tête" style="position:absolute;margin-left:-154.75pt;margin-top:-30.8pt;width:658.5pt;height:130.6pt;z-index:-251657216;mso-position-vertical-relative:page" coordorigin="571,571" coordsize="66087,17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">
                      <v:rect id="Rectangle roug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oval id="Cercle blanc" o:spid="_x0000_s1028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:rsidR="00A50939" w:rsidRPr="00A97DCA" w:rsidRDefault="0019355C" w:rsidP="007569C1">
            <w:pPr>
              <w:pStyle w:val="Titre3"/>
              <w:rPr>
                <w:lang w:val="en-US"/>
              </w:rPr>
            </w:pPr>
            <w:r w:rsidRPr="00A97DCA">
              <w:rPr>
                <w:lang w:val="en-US"/>
              </w:rPr>
              <w:t>Objective</w:t>
            </w:r>
          </w:p>
          <w:p w:rsidR="002C2CDD" w:rsidRPr="00A97DCA" w:rsidRDefault="0019355C" w:rsidP="007569C1">
            <w:pPr>
              <w:rPr>
                <w:lang w:val="en-US"/>
              </w:rPr>
            </w:pPr>
            <w:r w:rsidRPr="00A97DCA">
              <w:rPr>
                <w:lang w:val="en-US"/>
              </w:rPr>
              <w:t>Young French student currently enrolled in a 5 years’ formation to obtain French engineer degree, specialization in Computer Sciences and, high interest for Machine Learning, looking for a 6-month Internship in a company in this field (Sep 2017 – Feb 2018). Hard Worker, Good social skills, Love challenge</w:t>
            </w:r>
          </w:p>
          <w:p w:rsidR="002C2CDD" w:rsidRPr="00A97DCA" w:rsidRDefault="0019355C" w:rsidP="007569C1">
            <w:pPr>
              <w:pStyle w:val="Titre3"/>
              <w:rPr>
                <w:lang w:val="en-US"/>
              </w:rPr>
            </w:pPr>
            <w:r w:rsidRPr="00A97DCA">
              <w:rPr>
                <w:lang w:val="en-US"/>
              </w:rPr>
              <w:t>proficiencies</w:t>
            </w:r>
          </w:p>
          <w:p w:rsidR="000D33B5" w:rsidRPr="00A97DCA" w:rsidRDefault="0019355C" w:rsidP="00BF0F45">
            <w:pPr>
              <w:spacing w:line="240" w:lineRule="auto"/>
              <w:rPr>
                <w:b/>
                <w:lang w:val="en-US"/>
              </w:rPr>
            </w:pPr>
            <w:r w:rsidRPr="00A97DCA">
              <w:rPr>
                <w:b/>
                <w:lang w:val="en-US"/>
              </w:rPr>
              <w:t>Languages:</w:t>
            </w:r>
            <w:r w:rsidR="000D33B5" w:rsidRPr="00A97DCA">
              <w:rPr>
                <w:b/>
                <w:lang w:val="en-US"/>
              </w:rPr>
              <w:t xml:space="preserve"> </w:t>
            </w:r>
          </w:p>
          <w:p w:rsidR="000D33B5" w:rsidRPr="00A97DCA" w:rsidRDefault="0019355C" w:rsidP="0019355C">
            <w:pPr>
              <w:spacing w:line="240" w:lineRule="auto"/>
              <w:rPr>
                <w:lang w:val="en-US"/>
              </w:rPr>
            </w:pPr>
            <w:r w:rsidRPr="00A97DCA">
              <w:rPr>
                <w:lang w:val="en-US"/>
              </w:rPr>
              <w:t>English: fluent</w:t>
            </w:r>
          </w:p>
          <w:p w:rsidR="000D33B5" w:rsidRPr="00A97DCA" w:rsidRDefault="0019355C" w:rsidP="00BF0F45">
            <w:pPr>
              <w:spacing w:line="240" w:lineRule="auto"/>
              <w:rPr>
                <w:lang w:val="en-US"/>
              </w:rPr>
            </w:pPr>
            <w:r w:rsidRPr="00A97DCA">
              <w:rPr>
                <w:lang w:val="en-US"/>
              </w:rPr>
              <w:t>Spanish:</w:t>
            </w:r>
            <w:r w:rsidR="000D33B5" w:rsidRPr="00A97DCA">
              <w:rPr>
                <w:lang w:val="en-US"/>
              </w:rPr>
              <w:t xml:space="preserve"> </w:t>
            </w:r>
            <w:r w:rsidRPr="00A97DCA">
              <w:rPr>
                <w:lang w:val="en-US"/>
              </w:rPr>
              <w:t>advanced</w:t>
            </w:r>
            <w:r w:rsidR="000D33B5" w:rsidRPr="00A97DCA">
              <w:rPr>
                <w:lang w:val="en-US"/>
              </w:rPr>
              <w:t xml:space="preserve"> (B2)</w:t>
            </w:r>
          </w:p>
          <w:p w:rsidR="000D33B5" w:rsidRPr="00A97DCA" w:rsidRDefault="0019355C" w:rsidP="00BF0F45">
            <w:pPr>
              <w:spacing w:line="240" w:lineRule="auto"/>
              <w:rPr>
                <w:lang w:val="en-US"/>
              </w:rPr>
            </w:pPr>
            <w:r w:rsidRPr="00A97DCA">
              <w:rPr>
                <w:lang w:val="en-US"/>
              </w:rPr>
              <w:t>French:</w:t>
            </w:r>
            <w:r w:rsidR="000D33B5" w:rsidRPr="00A97DCA">
              <w:rPr>
                <w:lang w:val="en-US"/>
              </w:rPr>
              <w:t xml:space="preserve"> </w:t>
            </w:r>
            <w:r w:rsidRPr="00A97DCA">
              <w:rPr>
                <w:lang w:val="en-US"/>
              </w:rPr>
              <w:t>mother tongue</w:t>
            </w:r>
            <w:r w:rsidR="000D33B5" w:rsidRPr="00A97DCA">
              <w:rPr>
                <w:lang w:val="en-US"/>
              </w:rPr>
              <w:t xml:space="preserve"> (A2)</w:t>
            </w:r>
          </w:p>
          <w:p w:rsidR="000D33B5" w:rsidRPr="00A97DCA" w:rsidRDefault="000D33B5" w:rsidP="00BF0F45">
            <w:pPr>
              <w:spacing w:line="240" w:lineRule="auto"/>
              <w:rPr>
                <w:lang w:val="en-US"/>
              </w:rPr>
            </w:pPr>
          </w:p>
          <w:p w:rsidR="000D33B5" w:rsidRPr="00A97DCA" w:rsidRDefault="0019355C" w:rsidP="00BF0F45">
            <w:pPr>
              <w:spacing w:line="240" w:lineRule="auto"/>
              <w:rPr>
                <w:b/>
                <w:lang w:val="en-US"/>
              </w:rPr>
            </w:pPr>
            <w:r w:rsidRPr="00A97DCA">
              <w:rPr>
                <w:b/>
                <w:lang w:val="en-US"/>
              </w:rPr>
              <w:t>Programing</w:t>
            </w:r>
            <w:r w:rsidR="000D33B5" w:rsidRPr="00A97DCA">
              <w:rPr>
                <w:b/>
                <w:lang w:val="en-US"/>
              </w:rPr>
              <w:t>:</w:t>
            </w:r>
          </w:p>
          <w:p w:rsidR="000D33B5" w:rsidRPr="00A97DCA" w:rsidRDefault="0019355C" w:rsidP="00BF0F45">
            <w:pPr>
              <w:spacing w:line="240" w:lineRule="auto"/>
              <w:rPr>
                <w:lang w:val="en-US"/>
              </w:rPr>
            </w:pPr>
            <w:r w:rsidRPr="00A97DCA">
              <w:rPr>
                <w:lang w:val="en-US"/>
              </w:rPr>
              <w:t>General</w:t>
            </w:r>
            <w:r w:rsidR="000D33B5" w:rsidRPr="00A97DCA">
              <w:rPr>
                <w:lang w:val="en-US"/>
              </w:rPr>
              <w:t>:</w:t>
            </w:r>
          </w:p>
          <w:p w:rsidR="000D33B5" w:rsidRPr="00A97DCA" w:rsidRDefault="000D33B5" w:rsidP="0019355C">
            <w:pPr>
              <w:pStyle w:val="Paragraphedeliste"/>
              <w:numPr>
                <w:ilvl w:val="0"/>
                <w:numId w:val="1"/>
              </w:numPr>
              <w:spacing w:line="240" w:lineRule="auto"/>
              <w:jc w:val="both"/>
              <w:rPr>
                <w:b/>
                <w:lang w:val="en-US"/>
              </w:rPr>
            </w:pPr>
            <w:r w:rsidRPr="00A97DCA">
              <w:rPr>
                <w:b/>
                <w:lang w:val="en-US"/>
              </w:rPr>
              <w:t>C/C++</w:t>
            </w:r>
            <w:r w:rsidR="00BF0F45" w:rsidRPr="00A97DCA">
              <w:rPr>
                <w:b/>
                <w:lang w:val="en-US"/>
              </w:rPr>
              <w:t xml:space="preserve">        </w:t>
            </w:r>
            <w:r w:rsidR="0019355C" w:rsidRPr="00A97DCA">
              <w:rPr>
                <w:b/>
                <w:lang w:val="en-US"/>
              </w:rPr>
              <w:t xml:space="preserve"> </w:t>
            </w:r>
            <w:r w:rsidR="00BF0F45" w:rsidRPr="00A97DCA">
              <w:rPr>
                <w:b/>
                <w:lang w:val="en-US"/>
              </w:rPr>
              <w:t xml:space="preserve">     </w:t>
            </w:r>
            <w:r w:rsidR="0019355C" w:rsidRPr="00A97DCA">
              <w:rPr>
                <w:b/>
                <w:lang w:val="en-US"/>
              </w:rPr>
              <w:t xml:space="preserve">   </w:t>
            </w:r>
            <w:r w:rsidR="0019355C" w:rsidRPr="00A97DCA">
              <w:rPr>
                <w:lang w:val="en-US"/>
              </w:rPr>
              <w:t>advanced</w:t>
            </w:r>
          </w:p>
          <w:p w:rsidR="00782CD9" w:rsidRPr="00A97DCA" w:rsidRDefault="0019355C" w:rsidP="0019355C">
            <w:pPr>
              <w:pStyle w:val="Paragraphedeliste"/>
              <w:numPr>
                <w:ilvl w:val="0"/>
                <w:numId w:val="1"/>
              </w:numPr>
              <w:spacing w:line="240" w:lineRule="auto"/>
              <w:jc w:val="both"/>
              <w:rPr>
                <w:b/>
                <w:lang w:val="en-US"/>
              </w:rPr>
            </w:pPr>
            <w:r w:rsidRPr="00A97DCA">
              <w:rPr>
                <w:b/>
                <w:lang w:val="en-US"/>
              </w:rPr>
              <w:t xml:space="preserve">Assembly      </w:t>
            </w:r>
            <w:r w:rsidR="00782CD9" w:rsidRPr="00A97DCA">
              <w:rPr>
                <w:b/>
                <w:lang w:val="en-US"/>
              </w:rPr>
              <w:t xml:space="preserve">  </w:t>
            </w:r>
            <w:r w:rsidRPr="00A97DCA">
              <w:rPr>
                <w:b/>
                <w:lang w:val="en-US"/>
              </w:rPr>
              <w:t xml:space="preserve">    </w:t>
            </w:r>
            <w:r w:rsidRPr="00A97DCA">
              <w:rPr>
                <w:lang w:val="en-US"/>
              </w:rPr>
              <w:t>mid-level</w:t>
            </w:r>
          </w:p>
          <w:p w:rsidR="000D33B5" w:rsidRPr="00A97DCA" w:rsidRDefault="000D33B5" w:rsidP="0019355C">
            <w:pPr>
              <w:spacing w:line="240" w:lineRule="auto"/>
              <w:ind w:right="122"/>
              <w:rPr>
                <w:b/>
                <w:lang w:val="en-US"/>
              </w:rPr>
            </w:pPr>
          </w:p>
          <w:p w:rsidR="000D33B5" w:rsidRPr="00A97DCA" w:rsidRDefault="0019355C" w:rsidP="00BF0F45">
            <w:pPr>
              <w:spacing w:line="240" w:lineRule="auto"/>
              <w:rPr>
                <w:lang w:val="en-US"/>
              </w:rPr>
            </w:pPr>
            <w:r w:rsidRPr="00A97DCA">
              <w:rPr>
                <w:lang w:val="en-US"/>
              </w:rPr>
              <w:t>Mathematic programing</w:t>
            </w:r>
            <w:r w:rsidR="00E14D42" w:rsidRPr="00A97DCA">
              <w:rPr>
                <w:lang w:val="en-US"/>
              </w:rPr>
              <w:t>:</w:t>
            </w:r>
          </w:p>
          <w:p w:rsidR="00E14D42" w:rsidRPr="00A97DCA" w:rsidRDefault="00E14D42" w:rsidP="00BF0F45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r w:rsidRPr="00A97DCA">
              <w:rPr>
                <w:b/>
                <w:lang w:val="en-US"/>
              </w:rPr>
              <w:t>MATLAB</w:t>
            </w:r>
            <w:r w:rsidR="00BF0F45" w:rsidRPr="00A97DCA">
              <w:rPr>
                <w:b/>
                <w:lang w:val="en-US"/>
              </w:rPr>
              <w:t xml:space="preserve">             </w:t>
            </w:r>
            <w:r w:rsidR="00E7209C">
              <w:rPr>
                <w:lang w:val="en-US"/>
              </w:rPr>
              <w:t>mid-level</w:t>
            </w:r>
          </w:p>
          <w:p w:rsidR="00E14D42" w:rsidRPr="00A97DCA" w:rsidRDefault="00E14D42" w:rsidP="00BF0F45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r w:rsidRPr="00A97DCA">
              <w:rPr>
                <w:b/>
                <w:lang w:val="en-US"/>
              </w:rPr>
              <w:t>R</w:t>
            </w:r>
            <w:r w:rsidR="00BF0F45" w:rsidRPr="00A97DCA">
              <w:rPr>
                <w:b/>
                <w:lang w:val="en-US"/>
              </w:rPr>
              <w:t xml:space="preserve">              </w:t>
            </w:r>
            <w:r w:rsidR="00782CD9" w:rsidRPr="00A97DCA">
              <w:rPr>
                <w:b/>
                <w:lang w:val="en-US"/>
              </w:rPr>
              <w:t xml:space="preserve"> </w:t>
            </w:r>
            <w:r w:rsidR="0019355C" w:rsidRPr="00A97DCA">
              <w:rPr>
                <w:b/>
                <w:lang w:val="en-US"/>
              </w:rPr>
              <w:t xml:space="preserve">            </w:t>
            </w:r>
            <w:r w:rsidR="00782CD9" w:rsidRPr="00A97DCA">
              <w:rPr>
                <w:b/>
                <w:lang w:val="en-US"/>
              </w:rPr>
              <w:t xml:space="preserve"> </w:t>
            </w:r>
            <w:r w:rsidR="0019355C" w:rsidRPr="00A97DCA">
              <w:rPr>
                <w:lang w:val="en-US"/>
              </w:rPr>
              <w:t>mid-level</w:t>
            </w:r>
          </w:p>
          <w:p w:rsidR="00E14D42" w:rsidRPr="00A97DCA" w:rsidRDefault="00E14D42" w:rsidP="00BF0F45">
            <w:pPr>
              <w:pStyle w:val="Paragraphedeliste"/>
              <w:spacing w:line="240" w:lineRule="auto"/>
              <w:rPr>
                <w:lang w:val="en-US"/>
              </w:rPr>
            </w:pPr>
          </w:p>
          <w:p w:rsidR="00E14D42" w:rsidRPr="00A97DCA" w:rsidRDefault="0019355C" w:rsidP="00BF0F45">
            <w:pPr>
              <w:spacing w:line="240" w:lineRule="auto"/>
              <w:rPr>
                <w:lang w:val="en-US"/>
              </w:rPr>
            </w:pPr>
            <w:r w:rsidRPr="00A97DCA">
              <w:rPr>
                <w:lang w:val="en-US"/>
              </w:rPr>
              <w:t>Database:</w:t>
            </w:r>
          </w:p>
          <w:p w:rsidR="00E14D42" w:rsidRPr="00A97DCA" w:rsidRDefault="00E14D42" w:rsidP="00BF0F45">
            <w:pPr>
              <w:pStyle w:val="Paragraphedeliste"/>
              <w:numPr>
                <w:ilvl w:val="0"/>
                <w:numId w:val="2"/>
              </w:numPr>
              <w:spacing w:line="240" w:lineRule="auto"/>
              <w:rPr>
                <w:lang w:val="en-US"/>
              </w:rPr>
            </w:pPr>
            <w:r w:rsidRPr="00A97DCA">
              <w:rPr>
                <w:b/>
                <w:lang w:val="en-US"/>
              </w:rPr>
              <w:t>NoSQL</w:t>
            </w:r>
            <w:r w:rsidR="0019355C" w:rsidRPr="00A97DCA">
              <w:rPr>
                <w:b/>
                <w:lang w:val="en-US"/>
              </w:rPr>
              <w:t xml:space="preserve">                </w:t>
            </w:r>
            <w:r w:rsidR="00FA4ACB" w:rsidRPr="00A97DCA">
              <w:rPr>
                <w:b/>
                <w:lang w:val="en-US"/>
              </w:rPr>
              <w:t xml:space="preserve"> </w:t>
            </w:r>
            <w:r w:rsidR="0019355C" w:rsidRPr="00A97DCA">
              <w:rPr>
                <w:lang w:val="en-US"/>
              </w:rPr>
              <w:t>advanced</w:t>
            </w:r>
          </w:p>
          <w:p w:rsidR="00E14D42" w:rsidRPr="00A97DCA" w:rsidRDefault="00E14D42" w:rsidP="00BF0F45">
            <w:pPr>
              <w:spacing w:line="240" w:lineRule="auto"/>
              <w:rPr>
                <w:lang w:val="en-US"/>
              </w:rPr>
            </w:pPr>
          </w:p>
          <w:p w:rsidR="00E14D42" w:rsidRPr="00A97DCA" w:rsidRDefault="0019355C" w:rsidP="00BF0F45">
            <w:pPr>
              <w:spacing w:line="240" w:lineRule="auto"/>
              <w:rPr>
                <w:lang w:val="en-US"/>
              </w:rPr>
            </w:pPr>
            <w:r w:rsidRPr="00A97DCA">
              <w:rPr>
                <w:lang w:val="en-US"/>
              </w:rPr>
              <w:t>Web Development</w:t>
            </w:r>
          </w:p>
          <w:p w:rsidR="00E14D42" w:rsidRPr="00A97DCA" w:rsidRDefault="00E14D42" w:rsidP="00BF0F45">
            <w:pPr>
              <w:pStyle w:val="Paragraphedeliste"/>
              <w:numPr>
                <w:ilvl w:val="0"/>
                <w:numId w:val="2"/>
              </w:numPr>
              <w:spacing w:line="240" w:lineRule="auto"/>
              <w:rPr>
                <w:lang w:val="en-US"/>
              </w:rPr>
            </w:pPr>
            <w:r w:rsidRPr="00A97DCA">
              <w:rPr>
                <w:b/>
                <w:lang w:val="en-US"/>
              </w:rPr>
              <w:t>HTML/PHP</w:t>
            </w:r>
            <w:r w:rsidR="00FA4ACB" w:rsidRPr="00A97DCA">
              <w:rPr>
                <w:b/>
                <w:lang w:val="en-US"/>
              </w:rPr>
              <w:t xml:space="preserve">     </w:t>
            </w:r>
            <w:r w:rsidR="0019355C" w:rsidRPr="00A97DCA">
              <w:rPr>
                <w:b/>
                <w:lang w:val="en-US"/>
              </w:rPr>
              <w:t xml:space="preserve">    </w:t>
            </w:r>
            <w:r w:rsidR="0019355C" w:rsidRPr="00A97DCA">
              <w:rPr>
                <w:lang w:val="en-US"/>
              </w:rPr>
              <w:t>beginner</w:t>
            </w:r>
          </w:p>
          <w:p w:rsidR="000D33B5" w:rsidRPr="00A97DCA" w:rsidRDefault="00E14D42" w:rsidP="0019355C">
            <w:pPr>
              <w:pStyle w:val="Paragraphedeliste"/>
              <w:numPr>
                <w:ilvl w:val="0"/>
                <w:numId w:val="2"/>
              </w:numPr>
              <w:spacing w:line="240" w:lineRule="auto"/>
              <w:jc w:val="both"/>
              <w:rPr>
                <w:b/>
                <w:lang w:val="en-US"/>
              </w:rPr>
            </w:pPr>
            <w:r w:rsidRPr="00A97DCA">
              <w:rPr>
                <w:b/>
                <w:lang w:val="en-US"/>
              </w:rPr>
              <w:t>Node.js</w:t>
            </w:r>
            <w:r w:rsidR="00FA4ACB" w:rsidRPr="00A97DCA">
              <w:rPr>
                <w:b/>
                <w:lang w:val="en-US"/>
              </w:rPr>
              <w:t xml:space="preserve">             </w:t>
            </w:r>
            <w:r w:rsidR="0019355C" w:rsidRPr="00A97DCA">
              <w:rPr>
                <w:b/>
                <w:lang w:val="en-US"/>
              </w:rPr>
              <w:t xml:space="preserve">   </w:t>
            </w:r>
            <w:r w:rsidR="0019355C" w:rsidRPr="00A97DCA">
              <w:rPr>
                <w:lang w:val="en-US"/>
              </w:rPr>
              <w:t>beginner</w:t>
            </w:r>
          </w:p>
          <w:p w:rsidR="00BF0F45" w:rsidRPr="00A97DCA" w:rsidRDefault="00BF0F45" w:rsidP="00BF0F45">
            <w:pPr>
              <w:spacing w:line="240" w:lineRule="auto"/>
              <w:rPr>
                <w:b/>
                <w:lang w:val="en-US"/>
              </w:rPr>
            </w:pPr>
          </w:p>
          <w:p w:rsidR="0019355C" w:rsidRPr="00A97DCA" w:rsidRDefault="0019355C" w:rsidP="00BF0F45">
            <w:pPr>
              <w:spacing w:line="240" w:lineRule="auto"/>
              <w:rPr>
                <w:lang w:val="en-US"/>
              </w:rPr>
            </w:pPr>
            <w:r w:rsidRPr="00A97DCA">
              <w:rPr>
                <w:b/>
                <w:lang w:val="en-US"/>
              </w:rPr>
              <w:t>Analysis</w:t>
            </w:r>
            <w:r w:rsidRPr="00A97DCA">
              <w:rPr>
                <w:lang w:val="en-US"/>
              </w:rPr>
              <w:t>:</w:t>
            </w:r>
          </w:p>
          <w:p w:rsidR="0019355C" w:rsidRPr="00A97DCA" w:rsidRDefault="0019355C" w:rsidP="00BF0F45">
            <w:pPr>
              <w:spacing w:line="240" w:lineRule="auto"/>
              <w:rPr>
                <w:lang w:val="en-US"/>
              </w:rPr>
            </w:pPr>
            <w:r w:rsidRPr="00A97DCA">
              <w:rPr>
                <w:lang w:val="en-US"/>
              </w:rPr>
              <w:t>Linked list, heaps, sorts, binary trees, complexity analysis …</w:t>
            </w:r>
          </w:p>
          <w:p w:rsidR="0019355C" w:rsidRPr="00A97DCA" w:rsidRDefault="0019355C" w:rsidP="00BF0F45">
            <w:pPr>
              <w:spacing w:line="240" w:lineRule="auto"/>
              <w:rPr>
                <w:b/>
                <w:lang w:val="en-US"/>
              </w:rPr>
            </w:pPr>
          </w:p>
          <w:p w:rsidR="00BF0F45" w:rsidRPr="00A97DCA" w:rsidRDefault="0019355C" w:rsidP="00BF0F45">
            <w:pPr>
              <w:spacing w:line="240" w:lineRule="auto"/>
              <w:rPr>
                <w:b/>
                <w:lang w:val="en-US"/>
              </w:rPr>
            </w:pPr>
            <w:r w:rsidRPr="00A97DCA">
              <w:rPr>
                <w:b/>
                <w:lang w:val="en-US"/>
              </w:rPr>
              <w:t>Interculturality</w:t>
            </w:r>
            <w:r w:rsidR="00BF0F45" w:rsidRPr="00A97DCA">
              <w:rPr>
                <w:lang w:val="en-US"/>
              </w:rPr>
              <w:t>:</w:t>
            </w:r>
          </w:p>
          <w:p w:rsidR="00BF0F45" w:rsidRPr="00A97DCA" w:rsidRDefault="0019355C" w:rsidP="008D6583">
            <w:pPr>
              <w:spacing w:line="240" w:lineRule="auto"/>
              <w:rPr>
                <w:lang w:val="en-US"/>
              </w:rPr>
            </w:pPr>
            <w:r w:rsidRPr="00A97DCA">
              <w:rPr>
                <w:lang w:val="en-US"/>
              </w:rPr>
              <w:t>Semester abroad in Shanghai Fundamental concepts</w:t>
            </w:r>
            <w:r w:rsidR="00690B5E" w:rsidRPr="00A97DCA">
              <w:rPr>
                <w:lang w:val="en-US"/>
              </w:rPr>
              <w:t>(Hofstede</w:t>
            </w:r>
            <w:r w:rsidR="00BF0F45" w:rsidRPr="00A97DCA">
              <w:rPr>
                <w:lang w:val="en-US"/>
              </w:rPr>
              <w:t>)</w:t>
            </w:r>
          </w:p>
          <w:p w:rsidR="00A25CD8" w:rsidRPr="00A97DCA" w:rsidRDefault="00A25CD8" w:rsidP="008D6583">
            <w:pPr>
              <w:spacing w:line="240" w:lineRule="auto"/>
              <w:rPr>
                <w:lang w:val="en-US"/>
              </w:rPr>
            </w:pPr>
          </w:p>
          <w:p w:rsidR="00A25CD8" w:rsidRPr="00A97DCA" w:rsidRDefault="0019355C" w:rsidP="008D6583">
            <w:pPr>
              <w:spacing w:line="240" w:lineRule="auto"/>
              <w:rPr>
                <w:lang w:val="en-US"/>
              </w:rPr>
            </w:pPr>
            <w:r w:rsidRPr="00A97DCA">
              <w:rPr>
                <w:b/>
                <w:lang w:val="en-US"/>
              </w:rPr>
              <w:t>Management:</w:t>
            </w:r>
          </w:p>
          <w:p w:rsidR="00690B5E" w:rsidRPr="00A97DCA" w:rsidRDefault="00A25CD8" w:rsidP="00A25CD8">
            <w:pPr>
              <w:spacing w:line="240" w:lineRule="auto"/>
              <w:rPr>
                <w:lang w:val="en-US"/>
              </w:rPr>
            </w:pPr>
            <w:r w:rsidRPr="00A97DCA">
              <w:rPr>
                <w:lang w:val="en-US"/>
              </w:rPr>
              <w:t>Agile</w:t>
            </w:r>
            <w:r w:rsidR="0019355C" w:rsidRPr="00A97DCA">
              <w:rPr>
                <w:lang w:val="en-US"/>
              </w:rPr>
              <w:t xml:space="preserve"> methodology</w:t>
            </w:r>
            <w:r w:rsidRPr="00A97DCA">
              <w:rPr>
                <w:lang w:val="en-US"/>
              </w:rPr>
              <w:t xml:space="preserve"> (Scrum, Stories …</w:t>
            </w:r>
            <w:r w:rsidR="009C0BBF" w:rsidRPr="00A97DCA">
              <w:rPr>
                <w:lang w:val="en-US"/>
              </w:rPr>
              <w:t>)</w:t>
            </w:r>
          </w:p>
        </w:tc>
        <w:tc>
          <w:tcPr>
            <w:tcW w:w="6502" w:type="dxa"/>
            <w:tcMar>
              <w:top w:w="504" w:type="dxa"/>
              <w:left w:w="0" w:type="dxa"/>
            </w:tcMar>
          </w:tcPr>
          <w:tbl>
            <w:tblPr>
              <w:tblStyle w:val="Grilledutableau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Tableau de disposition de titre"/>
            </w:tblPr>
            <w:tblGrid>
              <w:gridCol w:w="6502"/>
            </w:tblGrid>
            <w:tr w:rsidR="00C612DA" w:rsidRPr="00E7209C" w:rsidTr="00DF7DF2">
              <w:trPr>
                <w:trHeight w:hRule="exact" w:val="1471"/>
              </w:trPr>
              <w:tc>
                <w:tcPr>
                  <w:tcW w:w="6055" w:type="dxa"/>
                  <w:vAlign w:val="center"/>
                </w:tcPr>
                <w:p w:rsidR="00C612DA" w:rsidRPr="00A97DCA" w:rsidRDefault="00DC421F" w:rsidP="00C612DA">
                  <w:pPr>
                    <w:pStyle w:val="Titre1"/>
                    <w:outlineLvl w:val="0"/>
                    <w:rPr>
                      <w:lang w:val="en-US"/>
                    </w:rPr>
                  </w:pPr>
                  <w:sdt>
                    <w:sdtPr>
                      <w:rPr>
                        <w:lang w:val="en-US"/>
                      </w:rPr>
                      <w:alias w:val="Votre nom :"/>
                      <w:tag w:val="Votre nom :"/>
                      <w:id w:val="1982421306"/>
                      <w:placeholder>
                        <w:docPart w:val="3ABB315145CF4E829052BB6B759B35C2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840528" w:rsidRPr="00A97DCA">
                        <w:rPr>
                          <w:lang w:val="en-US"/>
                        </w:rPr>
                        <w:t>Arnaud dalie</w:t>
                      </w:r>
                    </w:sdtContent>
                  </w:sdt>
                </w:p>
                <w:p w:rsidR="00C612DA" w:rsidRPr="00A97DCA" w:rsidRDefault="00782CD9" w:rsidP="00864CB3">
                  <w:pPr>
                    <w:pStyle w:val="Titre2"/>
                    <w:outlineLvl w:val="1"/>
                    <w:rPr>
                      <w:lang w:val="en-US"/>
                    </w:rPr>
                  </w:pPr>
                  <w:r w:rsidRPr="00A97DCA">
                    <w:rPr>
                      <w:noProof/>
                      <w:lang w:eastAsia="fr-FR"/>
                    </w:rPr>
                    <w:drawing>
                      <wp:anchor distT="0" distB="0" distL="114300" distR="114300" simplePos="0" relativeHeight="251664384" behindDoc="1" locked="0" layoutInCell="1" allowOverlap="1">
                        <wp:simplePos x="0" y="0"/>
                        <wp:positionH relativeFrom="column">
                          <wp:posOffset>2183765</wp:posOffset>
                        </wp:positionH>
                        <wp:positionV relativeFrom="paragraph">
                          <wp:posOffset>585470</wp:posOffset>
                        </wp:positionV>
                        <wp:extent cx="690880" cy="345440"/>
                        <wp:effectExtent l="0" t="0" r="0" b="0"/>
                        <wp:wrapNone/>
                        <wp:docPr id="25" name="Image 25" descr="http://cdn.ttgtmedia.com/rms/LeMagIT/images/nodejs-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http://cdn.ttgtmedia.com/rms/LeMagIT/images/nodejs-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0880" cy="345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A97DCA">
                    <w:rPr>
                      <w:noProof/>
                      <w:lang w:eastAsia="fr-FR"/>
                    </w:rPr>
                    <w:drawing>
                      <wp:anchor distT="0" distB="0" distL="114300" distR="114300" simplePos="0" relativeHeight="251663360" behindDoc="1" locked="0" layoutInCell="1" allowOverlap="1">
                        <wp:simplePos x="0" y="0"/>
                        <wp:positionH relativeFrom="column">
                          <wp:posOffset>1407160</wp:posOffset>
                        </wp:positionH>
                        <wp:positionV relativeFrom="paragraph">
                          <wp:posOffset>596265</wp:posOffset>
                        </wp:positionV>
                        <wp:extent cx="701675" cy="374015"/>
                        <wp:effectExtent l="0" t="0" r="3175" b="6985"/>
                        <wp:wrapNone/>
                        <wp:docPr id="24" name="Image 24" descr="http://www.fetchlogos.com/wp-content/uploads/2015/12/MySQL-Log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://www.fetchlogos.com/wp-content/uploads/2015/12/MySQL-Log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1675" cy="374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A97DCA">
                    <w:rPr>
                      <w:noProof/>
                      <w:lang w:eastAsia="fr-FR"/>
                    </w:rPr>
                    <w:drawing>
                      <wp:anchor distT="0" distB="0" distL="114300" distR="114300" simplePos="0" relativeHeight="251662336" behindDoc="1" locked="0" layoutInCell="1" allowOverlap="1">
                        <wp:simplePos x="0" y="0"/>
                        <wp:positionH relativeFrom="column">
                          <wp:posOffset>152400</wp:posOffset>
                        </wp:positionH>
                        <wp:positionV relativeFrom="paragraph">
                          <wp:posOffset>511175</wp:posOffset>
                        </wp:positionV>
                        <wp:extent cx="1275715" cy="481330"/>
                        <wp:effectExtent l="0" t="0" r="0" b="0"/>
                        <wp:wrapNone/>
                        <wp:docPr id="23" name="Image 23" descr="http://www.cfn.group.cam.ac.uk/images/1428080879907.png/imag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ttp://www.cfn.group.cam.ac.uk/images/1428080879907.png/imag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5715" cy="481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8D6583" w:rsidRPr="00A97DCA">
                    <w:rPr>
                      <w:noProof/>
                      <w:lang w:eastAsia="fr-FR"/>
                    </w:rPr>
                    <w:drawing>
                      <wp:anchor distT="0" distB="0" distL="114300" distR="114300" simplePos="0" relativeHeight="251660288" behindDoc="1" locked="0" layoutInCell="1" allowOverlap="1">
                        <wp:simplePos x="0" y="0"/>
                        <wp:positionH relativeFrom="column">
                          <wp:posOffset>3161030</wp:posOffset>
                        </wp:positionH>
                        <wp:positionV relativeFrom="paragraph">
                          <wp:posOffset>521335</wp:posOffset>
                        </wp:positionV>
                        <wp:extent cx="965200" cy="467360"/>
                        <wp:effectExtent l="0" t="0" r="6350" b="8890"/>
                        <wp:wrapNone/>
                        <wp:docPr id="7" name="Image 7" descr="http://www.utc.fr/fetedelascience/img/UTC-SU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://www.utc.fr/fetedelascience/img/UTC-SU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5200" cy="467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864CB3" w:rsidRPr="00A97DCA">
                    <w:rPr>
                      <w:lang w:val="en-US"/>
                    </w:rPr>
                    <w:t xml:space="preserve">Internship / Software Engineering / Computer Science </w:t>
                  </w:r>
                  <w:sdt>
                    <w:sdtPr>
                      <w:rPr>
                        <w:lang w:val="en-US"/>
                      </w:rPr>
                      <w:alias w:val="Lien vers d’autres pages en ligne :"/>
                      <w:tag w:val="Lien vers d’autres pages en ligne :"/>
                      <w:id w:val="1480037238"/>
                      <w:placeholder>
                        <w:docPart w:val="674B0B14EA954B5990AC0FA7BBCA21A0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7209C">
                        <w:rPr>
                          <w:lang w:val="en-US"/>
                        </w:rPr>
                        <w:t>(September 2017 – february 2018)</w:t>
                      </w:r>
                    </w:sdtContent>
                  </w:sdt>
                </w:p>
              </w:tc>
            </w:tr>
          </w:tbl>
          <w:p w:rsidR="002C2CDD" w:rsidRPr="00A97DCA" w:rsidRDefault="0019355C" w:rsidP="00A25CD8">
            <w:pPr>
              <w:pStyle w:val="Titre3"/>
              <w:rPr>
                <w:lang w:val="en-US"/>
              </w:rPr>
            </w:pPr>
            <w:r w:rsidRPr="00A97DCA">
              <w:rPr>
                <w:lang w:val="en-US" w:bidi="fr-FR"/>
              </w:rPr>
              <w:t>projects</w:t>
            </w:r>
          </w:p>
          <w:p w:rsidR="002C2CDD" w:rsidRPr="00A97DCA" w:rsidRDefault="00864CB3" w:rsidP="007569C1">
            <w:pPr>
              <w:pStyle w:val="Titre4"/>
              <w:rPr>
                <w:lang w:val="en-US"/>
              </w:rPr>
            </w:pPr>
            <w:r w:rsidRPr="00A97DCA">
              <w:rPr>
                <w:lang w:val="en-US"/>
              </w:rPr>
              <w:t>small ads Website</w:t>
            </w:r>
            <w:r w:rsidR="002C2CDD" w:rsidRPr="00A97DCA">
              <w:rPr>
                <w:lang w:val="en-US" w:bidi="fr-FR"/>
              </w:rPr>
              <w:t xml:space="preserve"> • </w:t>
            </w:r>
            <w:r w:rsidR="007C7CF4" w:rsidRPr="00A97DCA">
              <w:rPr>
                <w:lang w:val="en-US"/>
              </w:rPr>
              <w:t>sql/php/BootsstrAp</w:t>
            </w:r>
            <w:r w:rsidR="00690B5E" w:rsidRPr="00A97DCA">
              <w:rPr>
                <w:lang w:val="en-US" w:bidi="fr-FR"/>
              </w:rPr>
              <w:t xml:space="preserve">• </w:t>
            </w:r>
            <w:r w:rsidRPr="00A97DCA">
              <w:rPr>
                <w:lang w:val="en-US" w:bidi="fr-FR"/>
              </w:rPr>
              <w:t>march</w:t>
            </w:r>
            <w:r w:rsidR="00690B5E" w:rsidRPr="00A97DCA">
              <w:rPr>
                <w:lang w:val="en-US"/>
              </w:rPr>
              <w:t xml:space="preserve"> 2017</w:t>
            </w:r>
          </w:p>
          <w:p w:rsidR="007C7CF4" w:rsidRPr="00A97DCA" w:rsidRDefault="00864CB3" w:rsidP="007C7CF4">
            <w:pPr>
              <w:rPr>
                <w:lang w:val="en-US"/>
              </w:rPr>
            </w:pPr>
            <w:r w:rsidRPr="00A97DCA">
              <w:rPr>
                <w:lang w:val="en-US"/>
              </w:rPr>
              <w:t>Full Stack development of a small ads website in a 5 peoples team using a LAPP architecture</w:t>
            </w:r>
            <w:r w:rsidR="007C7CF4" w:rsidRPr="00A97DCA">
              <w:rPr>
                <w:lang w:val="en-US"/>
              </w:rPr>
              <w:t xml:space="preserve">. </w:t>
            </w:r>
            <w:r w:rsidRPr="00A97DCA">
              <w:rPr>
                <w:lang w:val="en-US"/>
              </w:rPr>
              <w:t>~30 hours work</w:t>
            </w:r>
            <w:r w:rsidR="007C7CF4" w:rsidRPr="00A97DCA">
              <w:rPr>
                <w:lang w:val="en-US"/>
              </w:rPr>
              <w:t xml:space="preserve">. </w:t>
            </w:r>
          </w:p>
          <w:p w:rsidR="007C7CF4" w:rsidRPr="00A97DCA" w:rsidRDefault="00864CB3" w:rsidP="007569C1">
            <w:pPr>
              <w:pStyle w:val="Titre4"/>
              <w:rPr>
                <w:lang w:val="en-US"/>
              </w:rPr>
            </w:pPr>
            <w:r w:rsidRPr="00A97DCA">
              <w:rPr>
                <w:lang w:val="en-US"/>
              </w:rPr>
              <w:t>Image processing in assembly</w:t>
            </w:r>
            <w:r w:rsidR="007C7CF4" w:rsidRPr="00A97DCA">
              <w:rPr>
                <w:lang w:val="en-US"/>
              </w:rPr>
              <w:t xml:space="preserve">• </w:t>
            </w:r>
            <w:r w:rsidRPr="00A97DCA">
              <w:rPr>
                <w:lang w:val="en-US"/>
              </w:rPr>
              <w:t>assembly</w:t>
            </w:r>
            <w:r w:rsidR="007C7CF4" w:rsidRPr="00A97DCA">
              <w:rPr>
                <w:lang w:val="en-US"/>
              </w:rPr>
              <w:t xml:space="preserve">• </w:t>
            </w:r>
            <w:r w:rsidRPr="00A97DCA">
              <w:rPr>
                <w:lang w:val="en-US"/>
              </w:rPr>
              <w:t>december</w:t>
            </w:r>
            <w:r w:rsidR="007C7CF4" w:rsidRPr="00A97DCA">
              <w:rPr>
                <w:lang w:val="en-US"/>
              </w:rPr>
              <w:t xml:space="preserve"> 2016</w:t>
            </w:r>
          </w:p>
          <w:p w:rsidR="007C7CF4" w:rsidRPr="00A97DCA" w:rsidRDefault="00864CB3" w:rsidP="008F7642">
            <w:pPr>
              <w:rPr>
                <w:lang w:val="en-US"/>
              </w:rPr>
            </w:pPr>
            <w:r w:rsidRPr="00A97DCA">
              <w:rPr>
                <w:lang w:val="en-US"/>
              </w:rPr>
              <w:t>Use of convolutional masks to transform an image</w:t>
            </w:r>
            <w:r w:rsidR="008F7642" w:rsidRPr="00A97DCA">
              <w:rPr>
                <w:lang w:val="en-US"/>
              </w:rPr>
              <w:t xml:space="preserve">. </w:t>
            </w:r>
            <w:r w:rsidRPr="00A97DCA">
              <w:rPr>
                <w:lang w:val="en-US"/>
              </w:rPr>
              <w:t>Use of function calls saving stack frame</w:t>
            </w:r>
            <w:r w:rsidR="008F7642" w:rsidRPr="00A97DCA">
              <w:rPr>
                <w:lang w:val="en-US"/>
              </w:rPr>
              <w:t xml:space="preserve">. ~30 </w:t>
            </w:r>
            <w:r w:rsidRPr="00A97DCA">
              <w:rPr>
                <w:lang w:val="en-US"/>
              </w:rPr>
              <w:t>hours</w:t>
            </w:r>
            <w:r w:rsidR="008F7642" w:rsidRPr="00A97DCA">
              <w:rPr>
                <w:lang w:val="en-US"/>
              </w:rPr>
              <w:t xml:space="preserve"> </w:t>
            </w:r>
            <w:r w:rsidR="00A97DCA" w:rsidRPr="00A97DCA">
              <w:rPr>
                <w:lang w:val="en-US"/>
              </w:rPr>
              <w:t>work</w:t>
            </w:r>
          </w:p>
          <w:p w:rsidR="007C7CF4" w:rsidRPr="00A97DCA" w:rsidRDefault="00864CB3" w:rsidP="007569C1">
            <w:pPr>
              <w:pStyle w:val="Titre4"/>
              <w:rPr>
                <w:lang w:val="en-US"/>
              </w:rPr>
            </w:pPr>
            <w:r w:rsidRPr="00A97DCA">
              <w:rPr>
                <w:lang w:val="en-US"/>
              </w:rPr>
              <w:t>Note taking software</w:t>
            </w:r>
            <w:r w:rsidR="007C7CF4" w:rsidRPr="00A97DCA">
              <w:rPr>
                <w:lang w:val="en-US"/>
              </w:rPr>
              <w:t xml:space="preserve"> • C++ • </w:t>
            </w:r>
            <w:r w:rsidRPr="00A97DCA">
              <w:rPr>
                <w:lang w:val="en-US"/>
              </w:rPr>
              <w:t xml:space="preserve">currently developing </w:t>
            </w:r>
          </w:p>
          <w:p w:rsidR="00A85203" w:rsidRPr="00A97DCA" w:rsidRDefault="00A97DCA" w:rsidP="00A85203">
            <w:pPr>
              <w:rPr>
                <w:lang w:val="en-US"/>
              </w:rPr>
            </w:pPr>
            <w:r w:rsidRPr="00A97DCA">
              <w:rPr>
                <w:lang w:val="en-US"/>
              </w:rPr>
              <w:t>Implementation of a memo arborescence</w:t>
            </w:r>
            <w:r w:rsidR="009C0BBF" w:rsidRPr="00A97DCA">
              <w:rPr>
                <w:lang w:val="en-US"/>
              </w:rPr>
              <w:t xml:space="preserve"> </w:t>
            </w:r>
            <w:r w:rsidRPr="00A97DCA">
              <w:rPr>
                <w:lang w:val="en-US"/>
              </w:rPr>
              <w:t>with editing, renaming, suppressing functions</w:t>
            </w:r>
            <w:r w:rsidR="009C0BBF" w:rsidRPr="00A97DCA">
              <w:rPr>
                <w:lang w:val="en-US"/>
              </w:rPr>
              <w:t xml:space="preserve">~60 </w:t>
            </w:r>
            <w:r w:rsidRPr="00A97DCA">
              <w:rPr>
                <w:lang w:val="en-US"/>
              </w:rPr>
              <w:t>hours work expected</w:t>
            </w:r>
          </w:p>
          <w:p w:rsidR="007C7CF4" w:rsidRPr="00A97DCA" w:rsidRDefault="00A97DCA" w:rsidP="007569C1">
            <w:pPr>
              <w:pStyle w:val="Titre4"/>
              <w:rPr>
                <w:lang w:val="en-US"/>
              </w:rPr>
            </w:pPr>
            <w:r>
              <w:rPr>
                <w:lang w:val="en-US"/>
              </w:rPr>
              <w:t>repertoring Algorithm</w:t>
            </w:r>
            <w:r w:rsidR="007C7CF4" w:rsidRPr="00A97DCA">
              <w:rPr>
                <w:lang w:val="en-US"/>
              </w:rPr>
              <w:t xml:space="preserve"> • </w:t>
            </w:r>
            <w:r>
              <w:rPr>
                <w:lang w:val="en-US"/>
              </w:rPr>
              <w:t>Linnked list</w:t>
            </w:r>
            <w:r w:rsidR="007C7CF4" w:rsidRPr="00A97DCA">
              <w:rPr>
                <w:lang w:val="en-US"/>
              </w:rPr>
              <w:t>/</w:t>
            </w:r>
            <w:r>
              <w:rPr>
                <w:lang w:val="en-US"/>
              </w:rPr>
              <w:t>binary trees</w:t>
            </w:r>
            <w:r w:rsidR="007C7CF4" w:rsidRPr="00A97DCA">
              <w:rPr>
                <w:lang w:val="en-US"/>
              </w:rPr>
              <w:t>/C • 2016</w:t>
            </w:r>
          </w:p>
          <w:p w:rsidR="008F7642" w:rsidRPr="00A97DCA" w:rsidRDefault="00A97DCA" w:rsidP="009C0BBF">
            <w:pPr>
              <w:rPr>
                <w:lang w:val="en-US"/>
              </w:rPr>
            </w:pPr>
            <w:r w:rsidRPr="00A97DCA">
              <w:rPr>
                <w:lang w:val="en-US"/>
              </w:rPr>
              <w:t>Implementation</w:t>
            </w:r>
            <w:r w:rsidR="00A85203" w:rsidRPr="00A97DCA">
              <w:rPr>
                <w:lang w:val="en-US"/>
              </w:rPr>
              <w:t xml:space="preserve"> </w:t>
            </w:r>
            <w:r w:rsidRPr="00A97DCA">
              <w:rPr>
                <w:lang w:val="en-US"/>
              </w:rPr>
              <w:t xml:space="preserve">of a registration system of people sorted </w:t>
            </w:r>
            <w:r>
              <w:rPr>
                <w:lang w:val="en-US"/>
              </w:rPr>
              <w:t>by their age in</w:t>
            </w:r>
            <w:r w:rsidRPr="00A97DC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several </w:t>
            </w:r>
            <w:r w:rsidRPr="00A97DCA">
              <w:rPr>
                <w:lang w:val="en-US"/>
              </w:rPr>
              <w:t>linked list</w:t>
            </w:r>
            <w:r>
              <w:rPr>
                <w:lang w:val="en-US"/>
              </w:rPr>
              <w:t>s. All these lists were sorted in a Binary tree</w:t>
            </w:r>
            <w:r w:rsidRPr="00A97DCA">
              <w:rPr>
                <w:lang w:val="en-US"/>
              </w:rPr>
              <w:t>.</w:t>
            </w:r>
            <w:r w:rsidR="00A85203" w:rsidRPr="00A97DCA">
              <w:rPr>
                <w:lang w:val="en-US"/>
              </w:rPr>
              <w:t xml:space="preserve"> ~20 </w:t>
            </w:r>
            <w:r>
              <w:rPr>
                <w:lang w:val="en-US"/>
              </w:rPr>
              <w:t>hours of work</w:t>
            </w:r>
            <w:r w:rsidR="00A85203" w:rsidRPr="00A97DCA">
              <w:rPr>
                <w:lang w:val="en-US"/>
              </w:rPr>
              <w:t xml:space="preserve"> </w:t>
            </w:r>
          </w:p>
          <w:p w:rsidR="002C2CDD" w:rsidRPr="00A97DCA" w:rsidRDefault="00A97DCA" w:rsidP="007569C1">
            <w:pPr>
              <w:pStyle w:val="Titre3"/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  <w:p w:rsidR="002C2CDD" w:rsidRPr="00A97DCA" w:rsidRDefault="00A97DCA" w:rsidP="00782CD9">
            <w:pPr>
              <w:pStyle w:val="Titre4"/>
              <w:rPr>
                <w:lang w:val="en-US"/>
              </w:rPr>
            </w:pPr>
            <w:r>
              <w:rPr>
                <w:lang w:val="en-US" w:bidi="fr-FR"/>
              </w:rPr>
              <w:t>Engineer degree specialization in Compmuter sciences</w:t>
            </w:r>
            <w:r w:rsidR="002C2CDD" w:rsidRPr="00A97DCA">
              <w:rPr>
                <w:lang w:val="en-US" w:bidi="fr-FR"/>
              </w:rPr>
              <w:t xml:space="preserve"> • </w:t>
            </w:r>
            <w:r>
              <w:rPr>
                <w:lang w:val="en-US"/>
              </w:rPr>
              <w:t xml:space="preserve">graduation </w:t>
            </w:r>
            <w:r w:rsidR="00F515CF">
              <w:rPr>
                <w:lang w:val="en-US"/>
              </w:rPr>
              <w:t>DATE: 2019</w:t>
            </w:r>
            <w:r w:rsidR="002C2CDD" w:rsidRPr="00A97DCA">
              <w:rPr>
                <w:lang w:val="en-US" w:bidi="fr-FR"/>
              </w:rPr>
              <w:t xml:space="preserve"> • </w:t>
            </w:r>
            <w:r w:rsidR="00DF7DF2" w:rsidRPr="00A97DCA">
              <w:rPr>
                <w:lang w:val="en-US"/>
              </w:rPr>
              <w:t>universite de technologie de compiegne</w:t>
            </w:r>
          </w:p>
          <w:p w:rsidR="00F515CF" w:rsidRDefault="00F515CF" w:rsidP="007569C1">
            <w:pPr>
              <w:pStyle w:val="Titre4"/>
              <w:rPr>
                <w:lang w:val="en-US"/>
              </w:rPr>
            </w:pPr>
          </w:p>
          <w:p w:rsidR="002C2CDD" w:rsidRPr="00A97DCA" w:rsidRDefault="005F1F5B" w:rsidP="007569C1">
            <w:pPr>
              <w:pStyle w:val="Titre4"/>
              <w:rPr>
                <w:lang w:val="en-US"/>
              </w:rPr>
            </w:pPr>
            <w:r w:rsidRPr="00A97DCA">
              <w:rPr>
                <w:lang w:val="en-US"/>
              </w:rPr>
              <w:t>BACCALAUREAT</w:t>
            </w:r>
            <w:r w:rsidR="00F515CF">
              <w:rPr>
                <w:lang w:val="en-US"/>
              </w:rPr>
              <w:t xml:space="preserve"> S</w:t>
            </w:r>
            <w:r w:rsidR="002C2CDD" w:rsidRPr="00A97DCA">
              <w:rPr>
                <w:lang w:val="en-US" w:bidi="fr-FR"/>
              </w:rPr>
              <w:t xml:space="preserve"> • </w:t>
            </w:r>
            <w:r w:rsidRPr="00A97DCA">
              <w:rPr>
                <w:lang w:val="en-US"/>
              </w:rPr>
              <w:t>2014</w:t>
            </w:r>
            <w:r w:rsidR="002C2CDD" w:rsidRPr="00A97DCA">
              <w:rPr>
                <w:lang w:val="en-US" w:bidi="fr-FR"/>
              </w:rPr>
              <w:t xml:space="preserve"> • </w:t>
            </w:r>
            <w:r w:rsidRPr="00A97DCA">
              <w:rPr>
                <w:lang w:val="en-US"/>
              </w:rPr>
              <w:t>LYCEE CLEMENCEAU NANTES</w:t>
            </w:r>
          </w:p>
          <w:p w:rsidR="00F515CF" w:rsidRDefault="00F515CF" w:rsidP="00782CD9">
            <w:pPr>
              <w:pStyle w:val="Titre4"/>
              <w:rPr>
                <w:rFonts w:asciiTheme="minorHAnsi" w:eastAsiaTheme="minorHAnsi" w:hAnsiTheme="minorHAnsi" w:cstheme="minorBidi"/>
                <w:iCs w:val="0"/>
                <w:caps w:val="0"/>
                <w:lang w:val="en-US"/>
              </w:rPr>
            </w:pPr>
            <w:r w:rsidRPr="00F515CF">
              <w:rPr>
                <w:rFonts w:asciiTheme="minorHAnsi" w:eastAsiaTheme="minorHAnsi" w:hAnsiTheme="minorHAnsi" w:cstheme="minorBidi"/>
                <w:iCs w:val="0"/>
                <w:caps w:val="0"/>
                <w:lang w:val="en-US"/>
              </w:rPr>
              <w:t>French secondary diploma, conc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  <w:lang w:val="en-US"/>
              </w:rPr>
              <w:t>entrating in Scientific studies</w:t>
            </w:r>
            <w:r w:rsidRPr="00F515CF">
              <w:rPr>
                <w:rFonts w:asciiTheme="minorHAnsi" w:eastAsiaTheme="minorHAnsi" w:hAnsiTheme="minorHAnsi" w:cstheme="minorBidi"/>
                <w:iCs w:val="0"/>
                <w:caps w:val="0"/>
                <w:lang w:val="en-US"/>
              </w:rPr>
              <w:t xml:space="preserve"> with high distinctions </w:t>
            </w:r>
          </w:p>
          <w:p w:rsidR="00F515CF" w:rsidRDefault="00F515CF" w:rsidP="00782CD9">
            <w:pPr>
              <w:pStyle w:val="Titre4"/>
              <w:rPr>
                <w:rFonts w:asciiTheme="minorHAnsi" w:eastAsiaTheme="minorHAnsi" w:hAnsiTheme="minorHAnsi" w:cstheme="minorBidi"/>
                <w:iCs w:val="0"/>
                <w:caps w:val="0"/>
                <w:lang w:val="en-US"/>
              </w:rPr>
            </w:pPr>
          </w:p>
          <w:p w:rsidR="00782CD9" w:rsidRPr="00E7209C" w:rsidRDefault="00E7209C" w:rsidP="00782CD9">
            <w:pPr>
              <w:pStyle w:val="Titre4"/>
            </w:pPr>
            <w:r w:rsidRPr="00E7209C">
              <w:t>MOOC :</w:t>
            </w:r>
            <w:r w:rsidR="00F515CF" w:rsidRPr="00E7209C">
              <w:t xml:space="preserve"> </w:t>
            </w:r>
            <w:r w:rsidR="00782CD9" w:rsidRPr="00E7209C">
              <w:t>Machine learning • 2017 • coursera</w:t>
            </w:r>
          </w:p>
          <w:p w:rsidR="00690B5E" w:rsidRPr="00E7209C" w:rsidRDefault="00E7209C" w:rsidP="00690B5E">
            <w:pPr>
              <w:pStyle w:val="Titre3"/>
            </w:pPr>
            <w:r>
              <w:rPr>
                <w:lang w:bidi="fr-FR"/>
              </w:rPr>
              <w:t>professionnal experience</w:t>
            </w:r>
          </w:p>
          <w:p w:rsidR="00690B5E" w:rsidRPr="00E7209C" w:rsidRDefault="00690B5E" w:rsidP="00690B5E">
            <w:pPr>
              <w:pStyle w:val="Titre4"/>
            </w:pPr>
            <w:r w:rsidRPr="00E7209C">
              <w:t>MACHINE</w:t>
            </w:r>
            <w:r w:rsidRPr="00E7209C">
              <w:rPr>
                <w:lang w:bidi="fr-FR"/>
              </w:rPr>
              <w:t xml:space="preserve"> </w:t>
            </w:r>
            <w:r w:rsidR="00E7209C">
              <w:rPr>
                <w:lang w:bidi="fr-FR"/>
              </w:rPr>
              <w:t xml:space="preserve">OPerator </w:t>
            </w:r>
            <w:r w:rsidRPr="00E7209C">
              <w:rPr>
                <w:lang w:bidi="fr-FR"/>
              </w:rPr>
              <w:t xml:space="preserve">• </w:t>
            </w:r>
            <w:r w:rsidRPr="00E7209C">
              <w:t>LA POSTE</w:t>
            </w:r>
            <w:r w:rsidRPr="00E7209C">
              <w:rPr>
                <w:lang w:bidi="fr-FR"/>
              </w:rPr>
              <w:t xml:space="preserve"> • </w:t>
            </w:r>
            <w:r w:rsidRPr="00E7209C">
              <w:t>JANVIER-FEVRIER 2015</w:t>
            </w:r>
          </w:p>
          <w:p w:rsidR="00690B5E" w:rsidRPr="00A97DCA" w:rsidRDefault="00F515CF" w:rsidP="00690B5E">
            <w:pPr>
              <w:rPr>
                <w:lang w:val="en-US"/>
              </w:rPr>
            </w:pPr>
            <w:r>
              <w:rPr>
                <w:lang w:val="en-US"/>
              </w:rPr>
              <w:t xml:space="preserve">In a team of 10 peoples, I worked in the mail sorting and discovered all the tools used to do it </w:t>
            </w:r>
          </w:p>
          <w:p w:rsidR="002C2CDD" w:rsidRPr="00A97DCA" w:rsidRDefault="00F515CF" w:rsidP="007569C1">
            <w:pPr>
              <w:pStyle w:val="Titre3"/>
              <w:rPr>
                <w:lang w:val="en-US"/>
              </w:rPr>
            </w:pPr>
            <w:r>
              <w:rPr>
                <w:lang w:val="en-US"/>
              </w:rPr>
              <w:t>Extra-scholar activities</w:t>
            </w:r>
          </w:p>
          <w:p w:rsidR="00BF0F45" w:rsidRDefault="00F515CF" w:rsidP="00F515CF">
            <w:pPr>
              <w:pStyle w:val="Titre4"/>
              <w:rPr>
                <w:lang w:val="en-US"/>
              </w:rPr>
            </w:pPr>
            <w:r>
              <w:rPr>
                <w:lang w:val="en-US"/>
              </w:rPr>
              <w:t>SUPPLY MANAGER of Student bar (300 000 euros turnover)</w:t>
            </w:r>
          </w:p>
          <w:p w:rsidR="00F515CF" w:rsidRPr="00A97DCA" w:rsidRDefault="00F515CF" w:rsidP="00F515CF">
            <w:pPr>
              <w:pStyle w:val="Titre4"/>
              <w:rPr>
                <w:lang w:val="en-US"/>
              </w:rPr>
            </w:pPr>
          </w:p>
          <w:p w:rsidR="00BF0F45" w:rsidRPr="00A97DCA" w:rsidRDefault="00BF0F45" w:rsidP="00BF0F45">
            <w:pPr>
              <w:pStyle w:val="Titre4"/>
              <w:rPr>
                <w:lang w:val="en-US"/>
              </w:rPr>
            </w:pPr>
            <w:r w:rsidRPr="00A97DCA">
              <w:rPr>
                <w:lang w:val="en-US"/>
              </w:rPr>
              <w:t>SOIRee des finaux</w:t>
            </w:r>
            <w:r w:rsidR="007D7CCD">
              <w:rPr>
                <w:lang w:val="en-US"/>
              </w:rPr>
              <w:t xml:space="preserve"> man</w:t>
            </w:r>
            <w:r w:rsidR="006138F4">
              <w:rPr>
                <w:lang w:val="en-US"/>
              </w:rPr>
              <w:t>a</w:t>
            </w:r>
            <w:r w:rsidR="007D7CCD">
              <w:rPr>
                <w:lang w:val="en-US"/>
              </w:rPr>
              <w:t>ger</w:t>
            </w:r>
          </w:p>
          <w:p w:rsidR="00690B5E" w:rsidRPr="00A97DCA" w:rsidRDefault="007D7CCD" w:rsidP="00BF0F45">
            <w:pPr>
              <w:rPr>
                <w:lang w:val="en-US"/>
              </w:rPr>
            </w:pPr>
            <w:r>
              <w:rPr>
                <w:lang w:val="en-US"/>
              </w:rPr>
              <w:t>End of Semester event organization (50 000 euros budget)</w:t>
            </w:r>
          </w:p>
        </w:tc>
      </w:tr>
      <w:bookmarkEnd w:id="0"/>
    </w:tbl>
    <w:p w:rsidR="00EF7CC9" w:rsidRPr="00A97DCA" w:rsidRDefault="00EF7CC9" w:rsidP="0098539A">
      <w:pPr>
        <w:rPr>
          <w:lang w:val="en-US"/>
        </w:rPr>
      </w:pPr>
    </w:p>
    <w:sectPr w:rsidR="00EF7CC9" w:rsidRPr="00A97DCA" w:rsidSect="00FA4ACB">
      <w:footerReference w:type="first" r:id="rId13"/>
      <w:pgSz w:w="11906" w:h="16838" w:code="9"/>
      <w:pgMar w:top="864" w:right="864" w:bottom="2304" w:left="864" w:header="576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21F" w:rsidRDefault="00DC421F" w:rsidP="00713050">
      <w:pPr>
        <w:spacing w:line="240" w:lineRule="auto"/>
      </w:pPr>
      <w:r>
        <w:separator/>
      </w:r>
    </w:p>
  </w:endnote>
  <w:endnote w:type="continuationSeparator" w:id="0">
    <w:p w:rsidR="00DC421F" w:rsidRDefault="00DC421F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Layout w:type="fixed"/>
      <w:tblLook w:val="04A0" w:firstRow="1" w:lastRow="0" w:firstColumn="1" w:lastColumn="0" w:noHBand="0" w:noVBand="1"/>
      <w:tblDescription w:val="Tableau de disposition du pied de page"/>
    </w:tblPr>
    <w:tblGrid>
      <w:gridCol w:w="3246"/>
      <w:gridCol w:w="3553"/>
      <w:gridCol w:w="3369"/>
    </w:tblGrid>
    <w:tr w:rsidR="008F7642" w:rsidTr="00FA4ACB">
      <w:tc>
        <w:tcPr>
          <w:tcW w:w="3246" w:type="dxa"/>
        </w:tcPr>
        <w:p w:rsidR="008F7642" w:rsidRDefault="008F7642" w:rsidP="00217980">
          <w:pPr>
            <w:pStyle w:val="Pieddepage"/>
          </w:pPr>
          <w:r w:rsidRPr="00CA3DF1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735B4B6E" wp14:editId="1069B7CB">
                    <wp:extent cx="329184" cy="329184"/>
                    <wp:effectExtent l="0" t="0" r="0" b="0"/>
                    <wp:docPr id="27" name="Groupe 102" descr="Icône de messageri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e 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e 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e libre 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angle isocèle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angle isocèle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angle isocèle 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CD1AE2F" id="Groupe 102" o:spid="_x0000_s1026" alt="Icône de messagerie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B+sYM5QAgAACo5AAAOAAAAAAAAAAAA&#10;AAAAAC4CAABkcnMvZTJvRG9jLnhtbFBLAQItABQABgAIAAAAIQBoRxvQ2AAAAAMBAAAPAAAAAAAA&#10;AAAAAAAAAJoKAABkcnMvZG93bnJldi54bWxQSwUGAAAAAAQABADzAAAAnwsAAAAA&#10;">
                    <o:lock v:ext="edit" aspectratio="t"/>
                    <v:oval id="Ovale 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e 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e libre 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le isocèle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le isocèle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 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553" w:type="dxa"/>
        </w:tcPr>
        <w:p w:rsidR="008F7642" w:rsidRDefault="008F7642" w:rsidP="00217980">
          <w:pPr>
            <w:pStyle w:val="Pieddepage"/>
            <w:rPr>
              <w:noProof/>
              <w:lang w:eastAsia="fr-FR"/>
            </w:rPr>
          </w:pPr>
          <w:r>
            <w:rPr>
              <w:noProof/>
              <w:lang w:eastAsia="fr-FR"/>
            </w:rPr>
            <w:t>7 Bis rue de la justice</w:t>
          </w:r>
        </w:p>
        <w:p w:rsidR="008F7642" w:rsidRPr="00C2098A" w:rsidRDefault="008F7642" w:rsidP="00217980">
          <w:pPr>
            <w:pStyle w:val="Pieddepage"/>
            <w:rPr>
              <w:noProof/>
              <w:lang w:eastAsia="fr-FR"/>
            </w:rPr>
          </w:pPr>
          <w:r>
            <w:rPr>
              <w:noProof/>
              <w:lang w:eastAsia="fr-FR"/>
            </w:rPr>
            <w:t>60200</w:t>
          </w:r>
        </w:p>
      </w:tc>
      <w:tc>
        <w:tcPr>
          <w:tcW w:w="3369" w:type="dxa"/>
        </w:tcPr>
        <w:p w:rsidR="008F7642" w:rsidRDefault="008F7642" w:rsidP="00217980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42BCB1E6" wp14:editId="5C01A583">
                    <wp:extent cx="329184" cy="329184"/>
                    <wp:effectExtent l="0" t="0" r="13970" b="13970"/>
                    <wp:docPr id="37" name="Groupe 10" descr="Icône de téléph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ercle autour du 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98421BA" id="Groupe 10" o:spid="_x0000_s1026" alt="Icône de téléphon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CN9wh2QBEAAMpdAAAOAAAAAAAAAAAAAAAAAC4CAABkcnMvZTJvRG9jLnhtbFBLAQItABQABgAI&#10;AAAAIQBoRxvQ2AAAAAMBAAAPAAAAAAAAAAAAAAAAAJoTAABkcnMvZG93bnJldi54bWxQSwUGAAAA&#10;AAQABADzAAAAnxQAAAAA&#10;">
                    <o:lock v:ext="edit" aspectratio="t"/>
                    <v:shape id="Cercle autour du symbole de téléph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ymbole de téléphone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</w:tr>
    <w:tr w:rsidR="008F7642" w:rsidTr="00FA4ACB">
      <w:tc>
        <w:tcPr>
          <w:tcW w:w="3246" w:type="dxa"/>
        </w:tcPr>
        <w:p w:rsidR="008F7642" w:rsidRPr="00CA3DF1" w:rsidRDefault="00DC421F" w:rsidP="00FA4ACB">
          <w:pPr>
            <w:pStyle w:val="Titre2"/>
            <w:jc w:val="center"/>
            <w:outlineLvl w:val="1"/>
          </w:pPr>
          <w:sdt>
            <w:sdtPr>
              <w:alias w:val="E-mail :"/>
              <w:tag w:val="E-mail :"/>
              <w:id w:val="-1689822732"/>
              <w:placeholder>
                <w:docPart w:val="EA707ECFC1E24FC8B7EAC684FB255FEE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F7642">
                <w:t>Arnaud.dalie@etu.utc.fr</w:t>
              </w:r>
            </w:sdtContent>
          </w:sdt>
        </w:p>
      </w:tc>
      <w:tc>
        <w:tcPr>
          <w:tcW w:w="3553" w:type="dxa"/>
        </w:tcPr>
        <w:p w:rsidR="008F7642" w:rsidRDefault="008F7642" w:rsidP="00217980">
          <w:pPr>
            <w:pStyle w:val="Pieddepage"/>
          </w:pPr>
          <w:r>
            <w:t>COMPIEGNE</w:t>
          </w:r>
          <w:r w:rsidR="007D7CCD">
            <w:t xml:space="preserve"> FRANCE</w:t>
          </w:r>
        </w:p>
      </w:tc>
      <w:tc>
        <w:tcPr>
          <w:tcW w:w="3369" w:type="dxa"/>
        </w:tcPr>
        <w:sdt>
          <w:sdtPr>
            <w:alias w:val="Téléphone :"/>
            <w:tag w:val="Téléphone :"/>
            <w:id w:val="-389655527"/>
            <w:placeholder>
              <w:docPart w:val="53564AE3DE434070B9FB8628864C40C5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F7642" w:rsidRPr="00C2098A" w:rsidRDefault="007D7CCD" w:rsidP="00217980">
              <w:pPr>
                <w:pStyle w:val="Pieddepage"/>
              </w:pPr>
              <w:r>
                <w:t>+33.</w:t>
              </w:r>
              <w:r w:rsidR="008F7642">
                <w:t>7.77.32.66.21</w:t>
              </w:r>
            </w:p>
          </w:sdtContent>
        </w:sdt>
      </w:tc>
    </w:tr>
  </w:tbl>
  <w:p w:rsidR="008F7642" w:rsidRDefault="008F7642" w:rsidP="00FA4ACB">
    <w:pPr>
      <w:pStyle w:val="Pieddepage"/>
      <w:tabs>
        <w:tab w:val="left" w:pos="1658"/>
      </w:tabs>
      <w:jc w:val="left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21F" w:rsidRDefault="00DC421F" w:rsidP="00713050">
      <w:pPr>
        <w:spacing w:line="240" w:lineRule="auto"/>
      </w:pPr>
      <w:r>
        <w:separator/>
      </w:r>
    </w:p>
  </w:footnote>
  <w:footnote w:type="continuationSeparator" w:id="0">
    <w:p w:rsidR="00DC421F" w:rsidRDefault="00DC421F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D5064"/>
    <w:multiLevelType w:val="hybridMultilevel"/>
    <w:tmpl w:val="5D8078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75CA1"/>
    <w:multiLevelType w:val="hybridMultilevel"/>
    <w:tmpl w:val="B6DEE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28"/>
    <w:rsid w:val="00050243"/>
    <w:rsid w:val="00053087"/>
    <w:rsid w:val="00091382"/>
    <w:rsid w:val="000B0619"/>
    <w:rsid w:val="000B61CA"/>
    <w:rsid w:val="000D18B5"/>
    <w:rsid w:val="000D33B5"/>
    <w:rsid w:val="000F7610"/>
    <w:rsid w:val="00114ED7"/>
    <w:rsid w:val="00140B0E"/>
    <w:rsid w:val="0019355C"/>
    <w:rsid w:val="001A5CA9"/>
    <w:rsid w:val="001B2AC1"/>
    <w:rsid w:val="001B403A"/>
    <w:rsid w:val="001D2CE4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47884"/>
    <w:rsid w:val="0035771F"/>
    <w:rsid w:val="00364079"/>
    <w:rsid w:val="003C5528"/>
    <w:rsid w:val="004077FB"/>
    <w:rsid w:val="00424DD9"/>
    <w:rsid w:val="0046104A"/>
    <w:rsid w:val="004717C5"/>
    <w:rsid w:val="00523479"/>
    <w:rsid w:val="00543DB7"/>
    <w:rsid w:val="005628D4"/>
    <w:rsid w:val="00570374"/>
    <w:rsid w:val="005729B0"/>
    <w:rsid w:val="005A1F28"/>
    <w:rsid w:val="005F1F5B"/>
    <w:rsid w:val="006138F4"/>
    <w:rsid w:val="00637004"/>
    <w:rsid w:val="00641630"/>
    <w:rsid w:val="00684488"/>
    <w:rsid w:val="00690B5E"/>
    <w:rsid w:val="006A3CE7"/>
    <w:rsid w:val="006A6F51"/>
    <w:rsid w:val="006C4C50"/>
    <w:rsid w:val="006D76B1"/>
    <w:rsid w:val="00713050"/>
    <w:rsid w:val="00741125"/>
    <w:rsid w:val="00746F7F"/>
    <w:rsid w:val="007569C1"/>
    <w:rsid w:val="00763832"/>
    <w:rsid w:val="00782CD9"/>
    <w:rsid w:val="007B43CB"/>
    <w:rsid w:val="007C7CF4"/>
    <w:rsid w:val="007D2696"/>
    <w:rsid w:val="007D7CCD"/>
    <w:rsid w:val="00811117"/>
    <w:rsid w:val="00821EFE"/>
    <w:rsid w:val="00840528"/>
    <w:rsid w:val="00841146"/>
    <w:rsid w:val="00850ABA"/>
    <w:rsid w:val="00864CB3"/>
    <w:rsid w:val="00872034"/>
    <w:rsid w:val="0088504C"/>
    <w:rsid w:val="0089382B"/>
    <w:rsid w:val="008A1907"/>
    <w:rsid w:val="008C6BCA"/>
    <w:rsid w:val="008C7B50"/>
    <w:rsid w:val="008D6583"/>
    <w:rsid w:val="008E16EA"/>
    <w:rsid w:val="008F7642"/>
    <w:rsid w:val="009141BD"/>
    <w:rsid w:val="0091633A"/>
    <w:rsid w:val="009505FF"/>
    <w:rsid w:val="0095657C"/>
    <w:rsid w:val="00960D01"/>
    <w:rsid w:val="0098539A"/>
    <w:rsid w:val="009947B0"/>
    <w:rsid w:val="009B3C40"/>
    <w:rsid w:val="009C0BBF"/>
    <w:rsid w:val="009F395B"/>
    <w:rsid w:val="00A25CD8"/>
    <w:rsid w:val="00A42540"/>
    <w:rsid w:val="00A50939"/>
    <w:rsid w:val="00A85203"/>
    <w:rsid w:val="00A97DCA"/>
    <w:rsid w:val="00AA6A40"/>
    <w:rsid w:val="00B5664D"/>
    <w:rsid w:val="00B61C2A"/>
    <w:rsid w:val="00BA5B40"/>
    <w:rsid w:val="00BB1D9E"/>
    <w:rsid w:val="00BD0206"/>
    <w:rsid w:val="00BE73D7"/>
    <w:rsid w:val="00BF0F45"/>
    <w:rsid w:val="00C03B8C"/>
    <w:rsid w:val="00C2098A"/>
    <w:rsid w:val="00C37E3F"/>
    <w:rsid w:val="00C5444A"/>
    <w:rsid w:val="00C612DA"/>
    <w:rsid w:val="00C7741E"/>
    <w:rsid w:val="00C875AB"/>
    <w:rsid w:val="00CA3DF1"/>
    <w:rsid w:val="00CA4581"/>
    <w:rsid w:val="00CE18D5"/>
    <w:rsid w:val="00CF05CC"/>
    <w:rsid w:val="00CF5F90"/>
    <w:rsid w:val="00D04109"/>
    <w:rsid w:val="00D76EC8"/>
    <w:rsid w:val="00DB7105"/>
    <w:rsid w:val="00DC421F"/>
    <w:rsid w:val="00DD6416"/>
    <w:rsid w:val="00DF4E0A"/>
    <w:rsid w:val="00DF7DF2"/>
    <w:rsid w:val="00E02DCD"/>
    <w:rsid w:val="00E12C60"/>
    <w:rsid w:val="00E14D14"/>
    <w:rsid w:val="00E14D42"/>
    <w:rsid w:val="00E22E87"/>
    <w:rsid w:val="00E57630"/>
    <w:rsid w:val="00E7209C"/>
    <w:rsid w:val="00E86C2B"/>
    <w:rsid w:val="00EF7CC9"/>
    <w:rsid w:val="00F024A5"/>
    <w:rsid w:val="00F207C0"/>
    <w:rsid w:val="00F20AE5"/>
    <w:rsid w:val="00F515CF"/>
    <w:rsid w:val="00F645C7"/>
    <w:rsid w:val="00F66929"/>
    <w:rsid w:val="00FA4ACB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EF6408"/>
  <w15:chartTrackingRefBased/>
  <w15:docId w15:val="{34E8560D-7583-4794-B7BC-DCD997CB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0BBF"/>
    <w:rPr>
      <w:sz w:val="18"/>
    </w:rPr>
  </w:style>
  <w:style w:type="paragraph" w:styleId="Titre1">
    <w:name w:val="heading 1"/>
    <w:basedOn w:val="Normal"/>
    <w:link w:val="Titre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9C0BBF"/>
    <w:pPr>
      <w:keepNext/>
      <w:keepLines/>
      <w:pBdr>
        <w:bottom w:val="single" w:sz="48" w:space="1" w:color="EA4E4E" w:themeColor="accent1"/>
      </w:pBdr>
      <w:spacing w:before="24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rsid w:val="00782CD9"/>
    <w:pPr>
      <w:keepNext/>
      <w:keepLines/>
      <w:spacing w:before="12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C0BBF"/>
    <w:rPr>
      <w:rFonts w:asciiTheme="majorHAnsi" w:eastAsiaTheme="majorEastAsia" w:hAnsiTheme="majorHAnsi" w:cstheme="majorBidi"/>
      <w:caps/>
      <w:sz w:val="32"/>
      <w:szCs w:val="24"/>
    </w:rPr>
  </w:style>
  <w:style w:type="table" w:styleId="Grilledutableau">
    <w:name w:val="Table Grid"/>
    <w:basedOn w:val="Tableau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98"/>
    <w:qFormat/>
    <w:rsid w:val="00E22E87"/>
    <w:pPr>
      <w:spacing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edelespacerserv">
    <w:name w:val="Placeholder Text"/>
    <w:basedOn w:val="Policepardfaut"/>
    <w:uiPriority w:val="99"/>
    <w:semiHidden/>
    <w:rsid w:val="00CE18D5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rsid w:val="00782CD9"/>
    <w:rPr>
      <w:rFonts w:asciiTheme="majorHAnsi" w:eastAsiaTheme="majorEastAsia" w:hAnsiTheme="majorHAnsi" w:cstheme="majorBidi"/>
      <w:iCs/>
      <w:caps/>
    </w:rPr>
  </w:style>
  <w:style w:type="paragraph" w:styleId="En-tte">
    <w:name w:val="header"/>
    <w:basedOn w:val="Normal"/>
    <w:link w:val="En-tteCar"/>
    <w:uiPriority w:val="99"/>
    <w:unhideWhenUsed/>
    <w:rsid w:val="0088504C"/>
    <w:pPr>
      <w:spacing w:line="240" w:lineRule="auto"/>
    </w:pPr>
  </w:style>
  <w:style w:type="paragraph" w:customStyle="1" w:styleId="Initiales">
    <w:name w:val="Initiales"/>
    <w:basedOn w:val="Normal"/>
    <w:next w:val="Titre3"/>
    <w:uiPriority w:val="1"/>
    <w:qFormat/>
    <w:rsid w:val="009C0BBF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00"/>
    </w:rPr>
  </w:style>
  <w:style w:type="character" w:customStyle="1" w:styleId="En-tteCar">
    <w:name w:val="En-tête Car"/>
    <w:basedOn w:val="Policepardfaut"/>
    <w:link w:val="En-tte"/>
    <w:uiPriority w:val="99"/>
    <w:rsid w:val="0088504C"/>
  </w:style>
  <w:style w:type="paragraph" w:styleId="Pieddepage">
    <w:name w:val="footer"/>
    <w:basedOn w:val="Normal"/>
    <w:link w:val="Pieddepage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88504C"/>
    <w:rPr>
      <w:rFonts w:asciiTheme="majorHAnsi" w:hAnsiTheme="majorHAnsi"/>
      <w:caps/>
    </w:rPr>
  </w:style>
  <w:style w:type="character" w:customStyle="1" w:styleId="Titre8Car">
    <w:name w:val="Titre 8 Car"/>
    <w:basedOn w:val="Policepardfaut"/>
    <w:link w:val="Titre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Paragraphedeliste">
    <w:name w:val="List Paragraph"/>
    <w:basedOn w:val="Normal"/>
    <w:uiPriority w:val="34"/>
    <w:unhideWhenUsed/>
    <w:qFormat/>
    <w:rsid w:val="000D3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sateur\AppData\Roaming\Microsoft\Templates\C.V.%20soign&#233;,%20con&#231;u%20pa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ABB315145CF4E829052BB6B759B35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E8B61C-3F19-4C0A-A29F-65D8D4C79D2E}"/>
      </w:docPartPr>
      <w:docPartBody>
        <w:p w:rsidR="00FF16B0" w:rsidRDefault="00F64BD2">
          <w:pPr>
            <w:pStyle w:val="3ABB315145CF4E829052BB6B759B35C2"/>
          </w:pPr>
          <w:r>
            <w:rPr>
              <w:lang w:bidi="fr-FR"/>
            </w:rPr>
            <w:t>Votre nom</w:t>
          </w:r>
        </w:p>
      </w:docPartBody>
    </w:docPart>
    <w:docPart>
      <w:docPartPr>
        <w:name w:val="674B0B14EA954B5990AC0FA7BBCA21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AD067D-2E67-43FB-ABB8-43B873CB3A83}"/>
      </w:docPartPr>
      <w:docPartBody>
        <w:p w:rsidR="00FF16B0" w:rsidRDefault="00F64BD2">
          <w:pPr>
            <w:pStyle w:val="674B0B14EA954B5990AC0FA7BBCA21A0"/>
          </w:pPr>
          <w:r w:rsidRPr="00333CD3">
            <w:rPr>
              <w:lang w:bidi="fr-FR"/>
            </w:rPr>
            <w:t>Lien vers d’autres pages en ligne : Portfolio/Site web/Blog</w:t>
          </w:r>
        </w:p>
      </w:docPartBody>
    </w:docPart>
    <w:docPart>
      <w:docPartPr>
        <w:name w:val="EA707ECFC1E24FC8B7EAC684FB255F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CA2DE9-1CBC-49B9-8FE4-C00970641446}"/>
      </w:docPartPr>
      <w:docPartBody>
        <w:p w:rsidR="00FF16B0" w:rsidRDefault="00E12BDC" w:rsidP="00E12BDC">
          <w:pPr>
            <w:pStyle w:val="EA707ECFC1E24FC8B7EAC684FB255FEE"/>
          </w:pPr>
          <w:r w:rsidRPr="00333CD3">
            <w:rPr>
              <w:lang w:bidi="fr-FR"/>
            </w:rPr>
            <w:t>Date d’obtention</w:t>
          </w:r>
        </w:p>
      </w:docPartBody>
    </w:docPart>
    <w:docPart>
      <w:docPartPr>
        <w:name w:val="53564AE3DE434070B9FB8628864C40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6BC26-25BE-468D-8A43-F2873C3A9993}"/>
      </w:docPartPr>
      <w:docPartBody>
        <w:p w:rsidR="00FF16B0" w:rsidRDefault="00E12BDC" w:rsidP="00E12BDC">
          <w:pPr>
            <w:pStyle w:val="53564AE3DE434070B9FB8628864C40C5"/>
          </w:pPr>
          <w:r w:rsidRPr="00333CD3">
            <w:rPr>
              <w:lang w:bidi="fr-FR"/>
            </w:rPr>
            <w:t>Avez-vous géré une équipe dans votre club, mené un projet pour une association ou participé à la rédaction du journal de votre établissement scolaire ? Décrivez les expériences qui illustrent vos qualités de dirigeant.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BDC"/>
    <w:rsid w:val="002A34D9"/>
    <w:rsid w:val="004D690E"/>
    <w:rsid w:val="00E12BDC"/>
    <w:rsid w:val="00F64BD2"/>
    <w:rsid w:val="00FF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2861A39BE474D4298BA0F33CACBE025">
    <w:name w:val="92861A39BE474D4298BA0F33CACBE025"/>
  </w:style>
  <w:style w:type="paragraph" w:customStyle="1" w:styleId="49FEFA3C208240A7B9A437D0F3272FD3">
    <w:name w:val="49FEFA3C208240A7B9A437D0F3272FD3"/>
  </w:style>
  <w:style w:type="paragraph" w:customStyle="1" w:styleId="B4F4C04C63BB40CAA0963C6D79755EEC">
    <w:name w:val="B4F4C04C63BB40CAA0963C6D79755EEC"/>
  </w:style>
  <w:style w:type="paragraph" w:customStyle="1" w:styleId="0B139388043A44078CDDFF236509AD1B">
    <w:name w:val="0B139388043A44078CDDFF236509AD1B"/>
  </w:style>
  <w:style w:type="paragraph" w:customStyle="1" w:styleId="188BCF277E504D1BA66427AD0984B8A1">
    <w:name w:val="188BCF277E504D1BA66427AD0984B8A1"/>
  </w:style>
  <w:style w:type="paragraph" w:customStyle="1" w:styleId="3ABB315145CF4E829052BB6B759B35C2">
    <w:name w:val="3ABB315145CF4E829052BB6B759B35C2"/>
  </w:style>
  <w:style w:type="paragraph" w:customStyle="1" w:styleId="2B1A762082624D55BCBBBFDFA297B07B">
    <w:name w:val="2B1A762082624D55BCBBBFDFA297B07B"/>
  </w:style>
  <w:style w:type="paragraph" w:customStyle="1" w:styleId="674B0B14EA954B5990AC0FA7BBCA21A0">
    <w:name w:val="674B0B14EA954B5990AC0FA7BBCA21A0"/>
  </w:style>
  <w:style w:type="paragraph" w:customStyle="1" w:styleId="98A405E2378C481D90D161E18EF7DF3C">
    <w:name w:val="98A405E2378C481D90D161E18EF7DF3C"/>
  </w:style>
  <w:style w:type="paragraph" w:customStyle="1" w:styleId="594A76D82DEB42F99F9775AB6D2F3FE1">
    <w:name w:val="594A76D82DEB42F99F9775AB6D2F3FE1"/>
  </w:style>
  <w:style w:type="paragraph" w:customStyle="1" w:styleId="027193F180064C9D8F6A53C9CEACBC48">
    <w:name w:val="027193F180064C9D8F6A53C9CEACBC48"/>
  </w:style>
  <w:style w:type="paragraph" w:customStyle="1" w:styleId="B7F72A232C0B466BA82FFE482B5146E6">
    <w:name w:val="B7F72A232C0B466BA82FFE482B5146E6"/>
  </w:style>
  <w:style w:type="paragraph" w:customStyle="1" w:styleId="BE87283F51FB4DC3B75F6C9EB7B88381">
    <w:name w:val="BE87283F51FB4DC3B75F6C9EB7B88381"/>
  </w:style>
  <w:style w:type="paragraph" w:customStyle="1" w:styleId="70E2EE5D715E4AEBAB47CF589224E172">
    <w:name w:val="70E2EE5D715E4AEBAB47CF589224E172"/>
  </w:style>
  <w:style w:type="paragraph" w:customStyle="1" w:styleId="A69E5A8C0AE74842BF42F8AE3F2AC57A">
    <w:name w:val="A69E5A8C0AE74842BF42F8AE3F2AC57A"/>
  </w:style>
  <w:style w:type="paragraph" w:customStyle="1" w:styleId="610DC80F6EAD4E6495A35A04CEDE7F3F">
    <w:name w:val="610DC80F6EAD4E6495A35A04CEDE7F3F"/>
  </w:style>
  <w:style w:type="paragraph" w:customStyle="1" w:styleId="D530866A144E4F668B7728550DB84CFC">
    <w:name w:val="D530866A144E4F668B7728550DB84CFC"/>
  </w:style>
  <w:style w:type="paragraph" w:customStyle="1" w:styleId="325E6D9DE6C246E6BADF52100AED9759">
    <w:name w:val="325E6D9DE6C246E6BADF52100AED9759"/>
  </w:style>
  <w:style w:type="paragraph" w:customStyle="1" w:styleId="609883DB084A46B6B792BAADCD3BAE14">
    <w:name w:val="609883DB084A46B6B792BAADCD3BAE14"/>
  </w:style>
  <w:style w:type="paragraph" w:customStyle="1" w:styleId="DF3601E6259F49E695E8F3FFD41EE18E">
    <w:name w:val="DF3601E6259F49E695E8F3FFD41EE18E"/>
  </w:style>
  <w:style w:type="paragraph" w:customStyle="1" w:styleId="B9A30633ACDD4C46B962A8F9689500BC">
    <w:name w:val="B9A30633ACDD4C46B962A8F9689500BC"/>
  </w:style>
  <w:style w:type="paragraph" w:customStyle="1" w:styleId="0F9975ABB3344C92BAEAB5263720718B">
    <w:name w:val="0F9975ABB3344C92BAEAB5263720718B"/>
  </w:style>
  <w:style w:type="paragraph" w:customStyle="1" w:styleId="8ADFDC3C895B4AF1AF59A30C9814C38A">
    <w:name w:val="8ADFDC3C895B4AF1AF59A30C9814C38A"/>
  </w:style>
  <w:style w:type="paragraph" w:customStyle="1" w:styleId="A4EE658F130E4809A0368843E905F202">
    <w:name w:val="A4EE658F130E4809A0368843E905F202"/>
  </w:style>
  <w:style w:type="paragraph" w:customStyle="1" w:styleId="E914A5302B1345088132259CEEE8DDD7">
    <w:name w:val="E914A5302B1345088132259CEEE8DDD7"/>
  </w:style>
  <w:style w:type="paragraph" w:customStyle="1" w:styleId="0216DF7C1D424156A393D2894A28DE65">
    <w:name w:val="0216DF7C1D424156A393D2894A28DE65"/>
  </w:style>
  <w:style w:type="paragraph" w:customStyle="1" w:styleId="4F320453AEC14457BE31E89BC79CC828">
    <w:name w:val="4F320453AEC14457BE31E89BC79CC828"/>
  </w:style>
  <w:style w:type="paragraph" w:customStyle="1" w:styleId="14EA23D4332E45A8950A57A183C88A3E">
    <w:name w:val="14EA23D4332E45A8950A57A183C88A3E"/>
  </w:style>
  <w:style w:type="paragraph" w:customStyle="1" w:styleId="36F56292332849B09A2C0500DC5305B8">
    <w:name w:val="36F56292332849B09A2C0500DC5305B8"/>
    <w:rsid w:val="00E12BDC"/>
  </w:style>
  <w:style w:type="paragraph" w:customStyle="1" w:styleId="00BD935BFA3A4E359C9C12B941FA2DCA">
    <w:name w:val="00BD935BFA3A4E359C9C12B941FA2DCA"/>
    <w:rsid w:val="00E12BDC"/>
  </w:style>
  <w:style w:type="paragraph" w:customStyle="1" w:styleId="C30733EC00154D5BBA10D1529C625D17">
    <w:name w:val="C30733EC00154D5BBA10D1529C625D17"/>
    <w:rsid w:val="00E12BDC"/>
  </w:style>
  <w:style w:type="paragraph" w:customStyle="1" w:styleId="10EA184351AB480697CE563E0F9A0785">
    <w:name w:val="10EA184351AB480697CE563E0F9A0785"/>
    <w:rsid w:val="00E12BDC"/>
  </w:style>
  <w:style w:type="paragraph" w:customStyle="1" w:styleId="EA707ECFC1E24FC8B7EAC684FB255FEE">
    <w:name w:val="EA707ECFC1E24FC8B7EAC684FB255FEE"/>
    <w:rsid w:val="00E12BDC"/>
  </w:style>
  <w:style w:type="paragraph" w:customStyle="1" w:styleId="53564AE3DE434070B9FB8628864C40C5">
    <w:name w:val="53564AE3DE434070B9FB8628864C40C5"/>
    <w:rsid w:val="00E12B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+33.7.77.32.66.21</CompanyPhone>
  <CompanyFax/>
  <CompanyEmail>Arnaud.dalie@etu.utc.fr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soigné, conçu par MOO.dotx</Template>
  <TotalTime>246</TotalTime>
  <Pages>2</Pages>
  <Words>364</Words>
  <Characters>2005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dalie</dc:creator>
  <cp:keywords/>
  <dc:description>(September 2017 – february 2018)</dc:description>
  <cp:lastModifiedBy>Utilisateur</cp:lastModifiedBy>
  <cp:revision>7</cp:revision>
  <dcterms:created xsi:type="dcterms:W3CDTF">2017-03-29T20:34:00Z</dcterms:created>
  <dcterms:modified xsi:type="dcterms:W3CDTF">2017-04-05T10:39:00Z</dcterms:modified>
</cp:coreProperties>
</file>